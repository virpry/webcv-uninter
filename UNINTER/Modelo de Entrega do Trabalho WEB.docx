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6BFD3DF8" w:rsidR="00372854" w:rsidRPr="00A25F6B" w:rsidRDefault="00133D58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841957">
        <w:rPr>
          <w:b w:val="0"/>
          <w:color w:val="000000" w:themeColor="text1"/>
          <w:sz w:val="28"/>
          <w:szCs w:val="28"/>
          <w:highlight w:val="yellow"/>
        </w:rPr>
        <w:t>CURSO</w:t>
      </w:r>
    </w:p>
    <w:p w14:paraId="36C16FE2" w14:textId="35102148" w:rsidR="00372854" w:rsidRPr="00372854" w:rsidRDefault="00841957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FERRAMENTAS </w:t>
      </w:r>
      <w:r w:rsidR="00F876CB">
        <w:rPr>
          <w:b w:val="0"/>
          <w:sz w:val="28"/>
          <w:szCs w:val="28"/>
        </w:rPr>
        <w:t>DA PROGRAMAÇÃO</w:t>
      </w:r>
      <w:r>
        <w:rPr>
          <w:b w:val="0"/>
          <w:sz w:val="28"/>
          <w:szCs w:val="28"/>
        </w:rPr>
        <w:t xml:space="preserve"> WEB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28D3BD9E" w:rsidR="00A96CE3" w:rsidRPr="00A766B9" w:rsidRDefault="00133D58" w:rsidP="00A96CE3">
      <w:pPr>
        <w:pStyle w:val="07-FolhadeRosto"/>
        <w:jc w:val="right"/>
        <w:rPr>
          <w:b w:val="0"/>
        </w:rPr>
      </w:pPr>
      <w:r w:rsidRPr="0094284C">
        <w:rPr>
          <w:b w:val="0"/>
          <w:highlight w:val="yellow"/>
        </w:rPr>
        <w:t>Nome, RU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2E0C9512" w:rsidR="00E66E98" w:rsidRPr="00A766B9" w:rsidRDefault="00133D58" w:rsidP="00E66E98">
      <w:pPr>
        <w:pStyle w:val="07-FolhadeRosto"/>
        <w:rPr>
          <w:b w:val="0"/>
        </w:rPr>
      </w:pPr>
      <w:r>
        <w:rPr>
          <w:b w:val="0"/>
        </w:rPr>
        <w:t>CIdade-estado</w:t>
      </w:r>
    </w:p>
    <w:p w14:paraId="6CB7950C" w14:textId="0A19E558" w:rsidR="00A96CE3" w:rsidRPr="00372854" w:rsidRDefault="00A766B9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94284C">
        <w:rPr>
          <w:b w:val="0"/>
        </w:rPr>
        <w:t>3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6A19DE76" w14:textId="72A403D5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lastRenderedPageBreak/>
        <w:t>Estrutura de pastas do projeto</w:t>
      </w:r>
    </w:p>
    <w:p w14:paraId="23247CB2" w14:textId="322280A2" w:rsidR="00C66DB2" w:rsidRPr="00C66DB2" w:rsidRDefault="00C66DB2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Aqui pode colocar imagem do Explorer ou </w:t>
      </w:r>
      <w:proofErr w:type="spellStart"/>
      <w:r>
        <w:rPr>
          <w:color w:val="FF0000"/>
          <w:sz w:val="28"/>
          <w:szCs w:val="28"/>
        </w:rPr>
        <w:t>VSCode</w:t>
      </w:r>
      <w:proofErr w:type="spellEnd"/>
    </w:p>
    <w:p w14:paraId="1933FA31" w14:textId="47E3BEB2" w:rsidR="00841957" w:rsidRDefault="00841957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(COLOCAR IMAGEM)</w:t>
      </w:r>
    </w:p>
    <w:p w14:paraId="4FE658E1" w14:textId="77777777" w:rsidR="00C66DB2" w:rsidRPr="00C66DB2" w:rsidRDefault="00C66DB2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07177E0C" w14:textId="6FA58833" w:rsidR="00841957" w:rsidRPr="00C66DB2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NOME DOS ARQUIVOS</w:t>
      </w:r>
    </w:p>
    <w:p w14:paraId="3C671160" w14:textId="6CA83665" w:rsidR="00841957" w:rsidRDefault="00841957" w:rsidP="00841957">
      <w:pPr>
        <w:spacing w:line="360" w:lineRule="auto"/>
        <w:ind w:left="864" w:firstLine="282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(COPIAR CÓDIGO)</w:t>
      </w:r>
    </w:p>
    <w:p w14:paraId="55EB5582" w14:textId="6F8BA29A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Exemplo:</w:t>
      </w:r>
    </w:p>
    <w:p w14:paraId="5C05D21B" w14:textId="77777777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2C1C6DE7" w14:textId="7F983AD3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Nome do arquivo: index.html</w:t>
      </w:r>
    </w:p>
    <w:p w14:paraId="723CC725" w14:textId="13C2EF8D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 w14:paraId="3BCC0B4D" w14:textId="48E49F0C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Nome do arquivo: estilo. </w:t>
      </w:r>
      <w:proofErr w:type="spellStart"/>
      <w:r>
        <w:rPr>
          <w:color w:val="FF0000"/>
          <w:sz w:val="28"/>
          <w:szCs w:val="28"/>
        </w:rPr>
        <w:t>Css</w:t>
      </w:r>
      <w:proofErr w:type="spellEnd"/>
    </w:p>
    <w:p w14:paraId="21D38E72" w14:textId="77777777" w:rsidR="00C66DB2" w:rsidRDefault="00C66DB2" w:rsidP="00C66DB2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 w14:paraId="1DFACB24" w14:textId="564E897A" w:rsidR="00C66DB2" w:rsidRP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Fazer isso para cada uma das páginas que você criou.</w:t>
      </w:r>
    </w:p>
    <w:p w14:paraId="6C065DCE" w14:textId="5743D94D" w:rsidR="00841957" w:rsidRPr="00C66DB2" w:rsidRDefault="00841957" w:rsidP="00841957">
      <w:pPr>
        <w:spacing w:line="360" w:lineRule="auto"/>
        <w:ind w:left="864" w:firstLine="282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....</w:t>
      </w:r>
    </w:p>
    <w:p w14:paraId="60F43583" w14:textId="1ED11A9C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IMAGEM DO CÓDIGO EM EXECUÇÃO</w:t>
      </w:r>
      <w:r w:rsidR="0094284C" w:rsidRPr="00C66DB2">
        <w:rPr>
          <w:sz w:val="28"/>
          <w:szCs w:val="28"/>
        </w:rPr>
        <w:t xml:space="preserve"> (index)</w:t>
      </w:r>
    </w:p>
    <w:p w14:paraId="0E954F85" w14:textId="5E4B2484" w:rsidR="00C66DB2" w:rsidRDefault="00C66DB2" w:rsidP="00C66DB2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abrir seu site na internet e dar um print na tela index.html</w:t>
      </w:r>
    </w:p>
    <w:p w14:paraId="306A3149" w14:textId="77777777" w:rsidR="00C66DB2" w:rsidRPr="00C66DB2" w:rsidRDefault="00C66DB2" w:rsidP="00C66DB2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14:paraId="104C92A5" w14:textId="557F000B" w:rsidR="00841957" w:rsidRDefault="00C11F9C" w:rsidP="00C11F9C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endereço onde publicou o site</w:t>
      </w:r>
    </w:p>
    <w:p w14:paraId="7065B754" w14:textId="29A5349E" w:rsidR="00C66DB2" w:rsidRDefault="00C66DB2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Teste o link antes de colocar o endereço aqui.</w:t>
      </w:r>
    </w:p>
    <w:p w14:paraId="58B59DE2" w14:textId="259E6379" w:rsidR="00C66DB2" w:rsidRDefault="00C66DB2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Não temos recuperação em trabalhos.</w:t>
      </w:r>
    </w:p>
    <w:p w14:paraId="61DF87C6" w14:textId="1EFDBF7C" w:rsidR="00C66DB2" w:rsidRPr="00C66DB2" w:rsidRDefault="00C66DB2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 o link não abrir perde 50% da nota.</w:t>
      </w:r>
    </w:p>
    <w:sectPr w:rsidR="00C66DB2" w:rsidRPr="00C66DB2" w:rsidSect="00D55D22">
      <w:footerReference w:type="first" r:id="rId13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9530" w14:textId="77777777" w:rsidR="00E54A65" w:rsidRDefault="00E54A65">
      <w:r>
        <w:separator/>
      </w:r>
    </w:p>
  </w:endnote>
  <w:endnote w:type="continuationSeparator" w:id="0">
    <w:p w14:paraId="715D41A5" w14:textId="77777777" w:rsidR="00E54A65" w:rsidRDefault="00E5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37C9" w14:textId="77777777" w:rsidR="00E54A65" w:rsidRDefault="00E54A65">
      <w:r>
        <w:separator/>
      </w:r>
    </w:p>
  </w:footnote>
  <w:footnote w:type="continuationSeparator" w:id="0">
    <w:p w14:paraId="727E2C95" w14:textId="77777777" w:rsidR="00E54A65" w:rsidRDefault="00E54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15062">
    <w:abstractNumId w:val="10"/>
  </w:num>
  <w:num w:numId="2" w16cid:durableId="4809988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8309039">
    <w:abstractNumId w:val="6"/>
  </w:num>
  <w:num w:numId="4" w16cid:durableId="679746789">
    <w:abstractNumId w:val="4"/>
  </w:num>
  <w:num w:numId="5" w16cid:durableId="683869690">
    <w:abstractNumId w:val="8"/>
  </w:num>
  <w:num w:numId="6" w16cid:durableId="746154158">
    <w:abstractNumId w:val="7"/>
  </w:num>
  <w:num w:numId="7" w16cid:durableId="1293563371">
    <w:abstractNumId w:val="2"/>
  </w:num>
  <w:num w:numId="8" w16cid:durableId="398985329">
    <w:abstractNumId w:val="1"/>
  </w:num>
  <w:num w:numId="9" w16cid:durableId="1972199605">
    <w:abstractNumId w:val="9"/>
  </w:num>
  <w:num w:numId="10" w16cid:durableId="1719743106">
    <w:abstractNumId w:val="3"/>
  </w:num>
  <w:num w:numId="11" w16cid:durableId="364523369">
    <w:abstractNumId w:val="10"/>
  </w:num>
  <w:num w:numId="12" w16cid:durableId="13727300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2345060">
    <w:abstractNumId w:val="10"/>
  </w:num>
  <w:num w:numId="14" w16cid:durableId="742799120">
    <w:abstractNumId w:val="10"/>
  </w:num>
  <w:num w:numId="15" w16cid:durableId="654454485">
    <w:abstractNumId w:val="0"/>
  </w:num>
  <w:num w:numId="16" w16cid:durableId="733550406">
    <w:abstractNumId w:val="10"/>
  </w:num>
  <w:num w:numId="17" w16cid:durableId="1479305931">
    <w:abstractNumId w:val="10"/>
  </w:num>
  <w:num w:numId="18" w16cid:durableId="1612742452">
    <w:abstractNumId w:val="10"/>
  </w:num>
  <w:num w:numId="19" w16cid:durableId="2054130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35685140">
    <w:abstractNumId w:val="10"/>
  </w:num>
  <w:num w:numId="21" w16cid:durableId="96686235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F12FB"/>
    <w:rsid w:val="001003E0"/>
    <w:rsid w:val="0013106F"/>
    <w:rsid w:val="00132E3A"/>
    <w:rsid w:val="00133D58"/>
    <w:rsid w:val="00135557"/>
    <w:rsid w:val="00153F05"/>
    <w:rsid w:val="0017158C"/>
    <w:rsid w:val="001832B6"/>
    <w:rsid w:val="001926E5"/>
    <w:rsid w:val="00194B7E"/>
    <w:rsid w:val="001B67FF"/>
    <w:rsid w:val="001E5136"/>
    <w:rsid w:val="00200576"/>
    <w:rsid w:val="00216BDE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44EC"/>
    <w:rsid w:val="00502460"/>
    <w:rsid w:val="00516CE2"/>
    <w:rsid w:val="00517BDA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7410"/>
    <w:rsid w:val="0080193D"/>
    <w:rsid w:val="00821584"/>
    <w:rsid w:val="00837B19"/>
    <w:rsid w:val="00841957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4284C"/>
    <w:rsid w:val="0096293C"/>
    <w:rsid w:val="0096411C"/>
    <w:rsid w:val="009670DD"/>
    <w:rsid w:val="00972D90"/>
    <w:rsid w:val="009802F9"/>
    <w:rsid w:val="00980815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37A7A"/>
    <w:rsid w:val="00C526A9"/>
    <w:rsid w:val="00C66DB2"/>
    <w:rsid w:val="00C8139C"/>
    <w:rsid w:val="00C861FC"/>
    <w:rsid w:val="00CA6C3A"/>
    <w:rsid w:val="00CA6FCD"/>
    <w:rsid w:val="00CB4AF4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84B85"/>
    <w:rsid w:val="00F876CB"/>
    <w:rsid w:val="00F95DA6"/>
    <w:rsid w:val="00F9732F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4</TotalTime>
  <Pages>2</Pages>
  <Words>120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MARGARETE KLAMAS MARZANI</cp:lastModifiedBy>
  <cp:revision>2</cp:revision>
  <cp:lastPrinted>2011-03-01T23:31:00Z</cp:lastPrinted>
  <dcterms:created xsi:type="dcterms:W3CDTF">2023-09-06T15:21:00Z</dcterms:created>
  <dcterms:modified xsi:type="dcterms:W3CDTF">2023-09-06T15:21:00Z</dcterms:modified>
</cp:coreProperties>
</file>